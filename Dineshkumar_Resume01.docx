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99" w:tblpY="12"/>
        <w:tblW w:w="2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</w:tblGrid>
      <w:tr w:rsidR="009B58FF" w:rsidRPr="006367CB" w14:paraId="33CC13E7" w14:textId="77777777" w:rsidTr="009B58FF">
        <w:trPr>
          <w:trHeight w:val="1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2614F" w14:textId="5DF23643" w:rsidR="009B58FF" w:rsidRPr="006367CB" w:rsidRDefault="009B58FF" w:rsidP="00B96A76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</w:tr>
    </w:tbl>
    <w:p w14:paraId="50581687" w14:textId="285C2DF7" w:rsidR="00084637" w:rsidRPr="006367CB" w:rsidRDefault="00FB0FAF" w:rsidP="00084637">
      <w:pPr>
        <w:tabs>
          <w:tab w:val="left" w:pos="686"/>
        </w:tabs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084637" w:rsidRPr="006367CB">
        <w:rPr>
          <w:rFonts w:ascii="Times New Roman" w:hAnsi="Times New Roman" w:cs="Times New Roman"/>
          <w:b/>
          <w:bCs/>
          <w:sz w:val="24"/>
          <w:szCs w:val="24"/>
        </w:rPr>
        <w:t xml:space="preserve">Objectives:                                                                                 </w:t>
      </w:r>
      <w:r w:rsidR="00084637" w:rsidRPr="006367C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651AD3" w14:textId="77777777" w:rsidR="00084637" w:rsidRPr="006367CB" w:rsidRDefault="00084637" w:rsidP="00084637">
      <w:pPr>
        <w:spacing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6367CB">
        <w:rPr>
          <w:sz w:val="24"/>
          <w:szCs w:val="24"/>
        </w:rPr>
        <w:tab/>
      </w:r>
      <w:r w:rsidRPr="006367CB">
        <w:rPr>
          <w:rFonts w:ascii="Times New Roman" w:hAnsi="Times New Roman" w:cs="Times New Roman"/>
          <w:sz w:val="24"/>
          <w:szCs w:val="24"/>
        </w:rPr>
        <w:t xml:space="preserve">      To Join a Company where I can implement my skills and update my knowledge for the wealth of my Career and the Corporate.</w:t>
      </w:r>
    </w:p>
    <w:p w14:paraId="67C2EC10" w14:textId="5ECA0E45" w:rsidR="00084637" w:rsidRPr="006367CB" w:rsidRDefault="00FB0FAF" w:rsidP="00084637">
      <w:pPr>
        <w:spacing w:line="276" w:lineRule="auto"/>
        <w:ind w:left="-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084637" w:rsidRPr="006367CB">
        <w:rPr>
          <w:rFonts w:ascii="Times New Roman" w:hAnsi="Times New Roman" w:cs="Times New Roman"/>
          <w:b/>
          <w:bCs/>
          <w:sz w:val="24"/>
          <w:szCs w:val="24"/>
        </w:rPr>
        <w:t>Certification Courses:</w:t>
      </w:r>
    </w:p>
    <w:p w14:paraId="3BE712BB" w14:textId="77777777" w:rsidR="00084637" w:rsidRPr="006367CB" w:rsidRDefault="00084637" w:rsidP="00084637">
      <w:pPr>
        <w:pStyle w:val="ListParagraph"/>
        <w:numPr>
          <w:ilvl w:val="0"/>
          <w:numId w:val="26"/>
        </w:numPr>
        <w:spacing w:line="276" w:lineRule="auto"/>
        <w:ind w:left="0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b/>
          <w:bCs/>
          <w:sz w:val="24"/>
          <w:szCs w:val="24"/>
        </w:rPr>
        <w:t xml:space="preserve">Python - </w:t>
      </w:r>
      <w:r w:rsidRPr="006367CB">
        <w:rPr>
          <w:rFonts w:ascii="Times New Roman" w:hAnsi="Times New Roman" w:cs="Times New Roman"/>
          <w:sz w:val="24"/>
          <w:szCs w:val="24"/>
        </w:rPr>
        <w:t>Great Learning</w:t>
      </w:r>
    </w:p>
    <w:p w14:paraId="2AC65F82" w14:textId="72F6E89C" w:rsidR="00084637" w:rsidRPr="006367CB" w:rsidRDefault="00084637" w:rsidP="00084637">
      <w:pPr>
        <w:pStyle w:val="ListParagraph"/>
        <w:numPr>
          <w:ilvl w:val="0"/>
          <w:numId w:val="26"/>
        </w:numPr>
        <w:spacing w:line="276" w:lineRule="auto"/>
        <w:ind w:left="0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b/>
          <w:bCs/>
          <w:sz w:val="24"/>
          <w:szCs w:val="24"/>
        </w:rPr>
        <w:t xml:space="preserve">Full stack development – </w:t>
      </w:r>
      <w:r w:rsidRPr="006367CB">
        <w:rPr>
          <w:rFonts w:ascii="Times New Roman" w:hAnsi="Times New Roman" w:cs="Times New Roman"/>
          <w:sz w:val="24"/>
          <w:szCs w:val="24"/>
        </w:rPr>
        <w:t>Carifer academy</w:t>
      </w:r>
      <w:r w:rsidRPr="006367CB">
        <w:rPr>
          <w:rFonts w:ascii="Times New Roman" w:hAnsi="Times New Roman" w:cs="Times New Roman"/>
          <w:sz w:val="24"/>
          <w:szCs w:val="24"/>
        </w:rPr>
        <w:tab/>
      </w:r>
    </w:p>
    <w:p w14:paraId="0546AB33" w14:textId="77777777" w:rsidR="00084637" w:rsidRPr="006367CB" w:rsidRDefault="00084637" w:rsidP="00084637">
      <w:pPr>
        <w:pStyle w:val="ListParagraph"/>
        <w:spacing w:line="276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AD452" w14:textId="66EAA3D3" w:rsidR="00084637" w:rsidRPr="006367CB" w:rsidRDefault="00FB0FAF" w:rsidP="00FB0FAF">
      <w:pPr>
        <w:pStyle w:val="ListParagraph"/>
        <w:spacing w:line="360" w:lineRule="auto"/>
        <w:ind w:left="-851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084637" w:rsidRPr="006367CB"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14:paraId="2CC01C51" w14:textId="77777777" w:rsidR="00084637" w:rsidRPr="006367CB" w:rsidRDefault="00084637" w:rsidP="00FB0FAF">
      <w:pPr>
        <w:pStyle w:val="ListParagraph"/>
        <w:numPr>
          <w:ilvl w:val="0"/>
          <w:numId w:val="18"/>
        </w:numPr>
        <w:spacing w:line="360" w:lineRule="auto"/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sz w:val="24"/>
          <w:szCs w:val="24"/>
        </w:rPr>
        <w:t>Python</w:t>
      </w:r>
    </w:p>
    <w:p w14:paraId="610B10B0" w14:textId="77777777" w:rsidR="00084637" w:rsidRPr="006367CB" w:rsidRDefault="00084637" w:rsidP="00FB0FAF">
      <w:pPr>
        <w:pStyle w:val="ListParagraph"/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sz w:val="24"/>
          <w:szCs w:val="24"/>
        </w:rPr>
        <w:t xml:space="preserve">    NumPy</w:t>
      </w:r>
    </w:p>
    <w:p w14:paraId="008C11CC" w14:textId="77777777" w:rsidR="00084637" w:rsidRPr="006367CB" w:rsidRDefault="00084637" w:rsidP="00FB0FAF">
      <w:pPr>
        <w:pStyle w:val="ListParagraph"/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sz w:val="24"/>
          <w:szCs w:val="24"/>
        </w:rPr>
        <w:t xml:space="preserve">    Pandas </w:t>
      </w:r>
    </w:p>
    <w:p w14:paraId="18937B21" w14:textId="615E6C27" w:rsidR="00084637" w:rsidRPr="006367CB" w:rsidRDefault="00084637" w:rsidP="00FB0FAF">
      <w:pPr>
        <w:pStyle w:val="ListParagraph"/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sz w:val="24"/>
          <w:szCs w:val="24"/>
        </w:rPr>
        <w:t xml:space="preserve">    ML*(currently </w:t>
      </w:r>
      <w:r w:rsidR="006367CB" w:rsidRPr="006367CB">
        <w:rPr>
          <w:rFonts w:ascii="Times New Roman" w:hAnsi="Times New Roman" w:cs="Times New Roman"/>
          <w:sz w:val="24"/>
          <w:szCs w:val="24"/>
        </w:rPr>
        <w:t>learning</w:t>
      </w:r>
      <w:r w:rsidRPr="006367CB">
        <w:rPr>
          <w:rFonts w:ascii="Times New Roman" w:hAnsi="Times New Roman" w:cs="Times New Roman"/>
          <w:sz w:val="24"/>
          <w:szCs w:val="24"/>
        </w:rPr>
        <w:t>)</w:t>
      </w:r>
    </w:p>
    <w:p w14:paraId="6CE7676B" w14:textId="77777777" w:rsidR="00084637" w:rsidRPr="006367CB" w:rsidRDefault="00084637" w:rsidP="00FB0FAF">
      <w:pPr>
        <w:pStyle w:val="ListParagraph"/>
        <w:numPr>
          <w:ilvl w:val="0"/>
          <w:numId w:val="18"/>
        </w:numPr>
        <w:spacing w:line="360" w:lineRule="auto"/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Web Development:</w:t>
      </w:r>
    </w:p>
    <w:p w14:paraId="047775B0" w14:textId="3AA2479C" w:rsidR="00084637" w:rsidRPr="006367CB" w:rsidRDefault="00084637" w:rsidP="00FB0FAF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     </w:t>
      </w:r>
      <w:r w:rsidR="006367CB"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    </w:t>
      </w:r>
      <w:r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Front-end: Html, CSS, JS</w:t>
      </w:r>
      <w:r w:rsidR="006367CB"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, Bootstrap</w:t>
      </w:r>
    </w:p>
    <w:p w14:paraId="75EA9BE7" w14:textId="56E4F049" w:rsidR="00084637" w:rsidRPr="006367CB" w:rsidRDefault="00084637" w:rsidP="00FB0FAF">
      <w:pPr>
        <w:pStyle w:val="ListParagraph"/>
        <w:spacing w:line="360" w:lineRule="auto"/>
        <w:ind w:left="0" w:firstLine="0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    Back-end: Python, PHP, SQL, Laravel</w:t>
      </w:r>
    </w:p>
    <w:p w14:paraId="7B2CB350" w14:textId="5F0822B2" w:rsidR="00084637" w:rsidRPr="006367CB" w:rsidRDefault="00084637" w:rsidP="00FB0FAF">
      <w:pPr>
        <w:pStyle w:val="ListParagraph"/>
        <w:numPr>
          <w:ilvl w:val="0"/>
          <w:numId w:val="18"/>
        </w:numPr>
        <w:spacing w:line="360" w:lineRule="auto"/>
        <w:ind w:left="0" w:hanging="284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Microsoft Excel</w:t>
      </w:r>
    </w:p>
    <w:p w14:paraId="7CE805AF" w14:textId="6EB43719" w:rsidR="00084637" w:rsidRPr="006367CB" w:rsidRDefault="00FB0FAF" w:rsidP="00084637">
      <w:pPr>
        <w:spacing w:line="276" w:lineRule="auto"/>
        <w:ind w:hanging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084637" w:rsidRPr="006367CB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6C2F1411" w14:textId="77777777" w:rsidR="00084637" w:rsidRPr="006367CB" w:rsidRDefault="00084637" w:rsidP="00084637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367CB">
        <w:rPr>
          <w:rFonts w:ascii="Times New Roman" w:hAnsi="Times New Roman" w:cs="Times New Roman"/>
          <w:b/>
          <w:bCs/>
          <w:sz w:val="24"/>
          <w:szCs w:val="24"/>
        </w:rPr>
        <w:t>2018-2022</w:t>
      </w:r>
    </w:p>
    <w:p w14:paraId="6521B600" w14:textId="77777777" w:rsidR="00084637" w:rsidRPr="006367CB" w:rsidRDefault="00084637" w:rsidP="00084637">
      <w:pPr>
        <w:pStyle w:val="ListParagraph"/>
        <w:spacing w:after="0" w:line="276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67CB">
        <w:rPr>
          <w:rFonts w:ascii="Times New Roman" w:hAnsi="Times New Roman" w:cs="Times New Roman"/>
          <w:sz w:val="24"/>
          <w:szCs w:val="24"/>
        </w:rPr>
        <w:t>B.E – Computer Science and Engineering</w:t>
      </w:r>
    </w:p>
    <w:p w14:paraId="59501882" w14:textId="77777777" w:rsidR="00084637" w:rsidRPr="006367CB" w:rsidRDefault="00084637" w:rsidP="00084637">
      <w:pPr>
        <w:pStyle w:val="ListParagraph"/>
        <w:spacing w:after="0" w:line="276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67CB">
        <w:rPr>
          <w:rFonts w:ascii="Times New Roman" w:hAnsi="Times New Roman" w:cs="Times New Roman"/>
          <w:sz w:val="24"/>
          <w:szCs w:val="24"/>
        </w:rPr>
        <w:t>Surya Engineering College-Erode</w:t>
      </w:r>
    </w:p>
    <w:p w14:paraId="70C90C63" w14:textId="77777777" w:rsidR="00084637" w:rsidRPr="006367CB" w:rsidRDefault="00084637" w:rsidP="00084637">
      <w:pPr>
        <w:pStyle w:val="ListParagraph"/>
        <w:spacing w:after="0" w:line="276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67CB">
        <w:rPr>
          <w:rFonts w:ascii="Times New Roman" w:hAnsi="Times New Roman" w:cs="Times New Roman"/>
          <w:b/>
          <w:bCs/>
          <w:sz w:val="24"/>
          <w:szCs w:val="24"/>
        </w:rPr>
        <w:t>7.9</w:t>
      </w:r>
      <w:r w:rsidRPr="006367CB">
        <w:rPr>
          <w:rFonts w:ascii="Times New Roman" w:hAnsi="Times New Roman" w:cs="Times New Roman"/>
          <w:sz w:val="24"/>
          <w:szCs w:val="24"/>
        </w:rPr>
        <w:t xml:space="preserve"> (CGPA out of 10)</w:t>
      </w:r>
      <w:r w:rsidRPr="006367CB">
        <w:rPr>
          <w:rFonts w:ascii="Times New Roman" w:hAnsi="Times New Roman" w:cs="Times New Roman"/>
          <w:sz w:val="24"/>
          <w:szCs w:val="24"/>
        </w:rPr>
        <w:tab/>
      </w:r>
    </w:p>
    <w:p w14:paraId="6BED3802" w14:textId="77777777" w:rsidR="00084637" w:rsidRPr="006367CB" w:rsidRDefault="00084637" w:rsidP="00084637">
      <w:pPr>
        <w:pStyle w:val="ListParagraph"/>
        <w:spacing w:after="0" w:line="276" w:lineRule="auto"/>
        <w:ind w:left="142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068AA349" w14:textId="77777777" w:rsidR="00084637" w:rsidRPr="006367CB" w:rsidRDefault="00084637" w:rsidP="00084637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b/>
          <w:bCs/>
          <w:sz w:val="24"/>
          <w:szCs w:val="24"/>
        </w:rPr>
        <w:t>2017-2018</w:t>
      </w:r>
    </w:p>
    <w:p w14:paraId="0FA6D30E" w14:textId="77777777" w:rsidR="00084637" w:rsidRPr="006367CB" w:rsidRDefault="00084637" w:rsidP="00084637">
      <w:pPr>
        <w:pStyle w:val="ListParagraph"/>
        <w:spacing w:after="0" w:line="276" w:lineRule="auto"/>
        <w:ind w:left="14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sz w:val="24"/>
          <w:szCs w:val="24"/>
        </w:rPr>
        <w:t>HSC</w:t>
      </w:r>
    </w:p>
    <w:p w14:paraId="0DFB8805" w14:textId="77777777" w:rsidR="00084637" w:rsidRPr="006367CB" w:rsidRDefault="00084637" w:rsidP="00084637">
      <w:pPr>
        <w:pStyle w:val="ListParagraph"/>
        <w:spacing w:after="0" w:line="276" w:lineRule="auto"/>
        <w:ind w:left="14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sz w:val="24"/>
          <w:szCs w:val="24"/>
        </w:rPr>
        <w:t>Government Higher Secondary School</w:t>
      </w:r>
    </w:p>
    <w:p w14:paraId="059DE9AF" w14:textId="77777777" w:rsidR="00084637" w:rsidRPr="006367CB" w:rsidRDefault="00084637" w:rsidP="00084637">
      <w:pPr>
        <w:pStyle w:val="ListParagraph"/>
        <w:spacing w:after="0" w:line="276" w:lineRule="auto"/>
        <w:ind w:left="14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67CB">
        <w:rPr>
          <w:rFonts w:ascii="Times New Roman" w:hAnsi="Times New Roman" w:cs="Times New Roman"/>
          <w:sz w:val="24"/>
          <w:szCs w:val="24"/>
        </w:rPr>
        <w:t>Tekkalur</w:t>
      </w:r>
      <w:proofErr w:type="spellEnd"/>
    </w:p>
    <w:p w14:paraId="161A8517" w14:textId="77777777" w:rsidR="00084637" w:rsidRPr="006367CB" w:rsidRDefault="00084637" w:rsidP="00084637">
      <w:pPr>
        <w:pStyle w:val="ListParagraph"/>
        <w:spacing w:after="0" w:line="276" w:lineRule="auto"/>
        <w:ind w:left="14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b/>
          <w:bCs/>
          <w:sz w:val="24"/>
          <w:szCs w:val="24"/>
        </w:rPr>
        <w:t>73%</w:t>
      </w:r>
    </w:p>
    <w:p w14:paraId="127084C5" w14:textId="77777777" w:rsidR="00084637" w:rsidRPr="006367CB" w:rsidRDefault="00084637" w:rsidP="00084637">
      <w:pPr>
        <w:pStyle w:val="ListParagraph"/>
        <w:spacing w:after="0" w:line="276" w:lineRule="auto"/>
        <w:ind w:left="142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24300" w14:textId="77777777" w:rsidR="00084637" w:rsidRPr="006367CB" w:rsidRDefault="00084637" w:rsidP="00084637">
      <w:pPr>
        <w:pStyle w:val="ListParagraph"/>
        <w:numPr>
          <w:ilvl w:val="0"/>
          <w:numId w:val="6"/>
        </w:numPr>
        <w:spacing w:after="0"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b/>
          <w:bCs/>
          <w:sz w:val="24"/>
          <w:szCs w:val="24"/>
        </w:rPr>
        <w:t>2015-2016</w:t>
      </w:r>
    </w:p>
    <w:p w14:paraId="48F10AC6" w14:textId="77777777" w:rsidR="00084637" w:rsidRPr="006367CB" w:rsidRDefault="00084637" w:rsidP="00084637">
      <w:pPr>
        <w:pStyle w:val="ListParagraph"/>
        <w:spacing w:after="0" w:line="276" w:lineRule="auto"/>
        <w:ind w:left="14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sz w:val="24"/>
          <w:szCs w:val="24"/>
        </w:rPr>
        <w:t>SSLC</w:t>
      </w:r>
    </w:p>
    <w:p w14:paraId="62373B79" w14:textId="77777777" w:rsidR="00084637" w:rsidRPr="006367CB" w:rsidRDefault="00084637" w:rsidP="00084637">
      <w:pPr>
        <w:spacing w:after="0"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sz w:val="24"/>
          <w:szCs w:val="24"/>
        </w:rPr>
        <w:t>Government Boys Higher Secondary School</w:t>
      </w:r>
    </w:p>
    <w:p w14:paraId="7BF18BB0" w14:textId="77777777" w:rsidR="00084637" w:rsidRPr="006367CB" w:rsidRDefault="00084637" w:rsidP="00084637">
      <w:pPr>
        <w:spacing w:after="0"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sz w:val="24"/>
          <w:szCs w:val="24"/>
        </w:rPr>
        <w:t>Avinashi,</w:t>
      </w:r>
      <w:r w:rsidRPr="00636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88CD01" w14:textId="77777777" w:rsidR="00084637" w:rsidRPr="006367CB" w:rsidRDefault="00084637" w:rsidP="00084637">
      <w:pPr>
        <w:spacing w:after="0"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b/>
          <w:bCs/>
          <w:sz w:val="24"/>
          <w:szCs w:val="24"/>
        </w:rPr>
        <w:t>89%</w:t>
      </w:r>
    </w:p>
    <w:p w14:paraId="1E39BB3A" w14:textId="77777777" w:rsidR="007058CC" w:rsidRPr="006367CB" w:rsidRDefault="007058CC" w:rsidP="00B96A7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672FB" w14:textId="646A60DA" w:rsidR="00D71156" w:rsidRDefault="00D71156" w:rsidP="00E71196">
      <w:pPr>
        <w:tabs>
          <w:tab w:val="left" w:pos="141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67CB">
        <w:rPr>
          <w:rFonts w:ascii="Times New Roman" w:hAnsi="Times New Roman" w:cs="Times New Roman"/>
          <w:b/>
          <w:bCs/>
          <w:sz w:val="24"/>
          <w:szCs w:val="24"/>
        </w:rPr>
        <w:t>Project-</w:t>
      </w:r>
      <w:r w:rsidR="00CD4D3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367CB">
        <w:rPr>
          <w:rFonts w:ascii="Times New Roman" w:hAnsi="Times New Roman" w:cs="Times New Roman"/>
          <w:b/>
          <w:bCs/>
          <w:sz w:val="24"/>
          <w:szCs w:val="24"/>
        </w:rPr>
        <w:t>xperience</w:t>
      </w:r>
      <w:r w:rsidR="004124C1" w:rsidRPr="006367C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8EEC91" w14:textId="76728A9A" w:rsidR="009947FE" w:rsidRDefault="009947FE" w:rsidP="00EC16FE">
      <w:pPr>
        <w:pStyle w:val="ListParagraph"/>
        <w:numPr>
          <w:ilvl w:val="0"/>
          <w:numId w:val="18"/>
        </w:numPr>
        <w:spacing w:line="360" w:lineRule="auto"/>
        <w:ind w:left="567" w:hanging="141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Web Development project:</w:t>
      </w:r>
    </w:p>
    <w:p w14:paraId="281F2B93" w14:textId="0D08400C" w:rsidR="009947FE" w:rsidRPr="009947FE" w:rsidRDefault="009947FE" w:rsidP="00EC16FE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 c</w:t>
      </w:r>
      <w:r w:rsidRPr="009947FE">
        <w:rPr>
          <w:rFonts w:ascii="Times New Roman" w:hAnsi="Times New Roman" w:cs="Times New Roman"/>
          <w:sz w:val="22"/>
        </w:rPr>
        <w:t xml:space="preserve">reate a Food ordering website </w:t>
      </w:r>
    </w:p>
    <w:p w14:paraId="4ED77D18" w14:textId="77777777" w:rsidR="009947FE" w:rsidRPr="009947FE" w:rsidRDefault="009947FE" w:rsidP="00EC16FE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2"/>
        </w:rPr>
      </w:pPr>
      <w:r w:rsidRPr="009947FE">
        <w:rPr>
          <w:rFonts w:ascii="Times New Roman" w:hAnsi="Times New Roman" w:cs="Times New Roman"/>
          <w:sz w:val="22"/>
        </w:rPr>
        <w:t>Number of Team members: 3</w:t>
      </w:r>
    </w:p>
    <w:p w14:paraId="3BE6E1A1" w14:textId="77777777" w:rsidR="009947FE" w:rsidRPr="009947FE" w:rsidRDefault="009947FE" w:rsidP="00EC16FE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2"/>
        </w:rPr>
      </w:pPr>
      <w:r w:rsidRPr="009947FE">
        <w:rPr>
          <w:rFonts w:ascii="Times New Roman" w:hAnsi="Times New Roman" w:cs="Times New Roman"/>
          <w:sz w:val="22"/>
        </w:rPr>
        <w:t>Role: Back-end Developer</w:t>
      </w:r>
    </w:p>
    <w:p w14:paraId="516401D1" w14:textId="16161066" w:rsidR="009947FE" w:rsidRDefault="00E71196" w:rsidP="00E71196">
      <w:pPr>
        <w:spacing w:line="360" w:lineRule="auto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Activities:</w:t>
      </w:r>
    </w:p>
    <w:p w14:paraId="2C521507" w14:textId="4672BEC1" w:rsidR="00E71196" w:rsidRPr="00815A3A" w:rsidRDefault="00815A3A" w:rsidP="00E33647">
      <w:pPr>
        <w:pStyle w:val="ListParagraph"/>
        <w:numPr>
          <w:ilvl w:val="0"/>
          <w:numId w:val="31"/>
        </w:numPr>
        <w:spacing w:line="360" w:lineRule="auto"/>
        <w:ind w:left="1134" w:hanging="425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sz w:val="22"/>
        </w:rPr>
        <w:t>Completing Hackerrank preparations for Python</w:t>
      </w:r>
    </w:p>
    <w:p w14:paraId="43A78F82" w14:textId="0FC2A866" w:rsidR="00815A3A" w:rsidRPr="00E71196" w:rsidRDefault="00815A3A" w:rsidP="00E33647">
      <w:pPr>
        <w:pStyle w:val="ListParagraph"/>
        <w:numPr>
          <w:ilvl w:val="0"/>
          <w:numId w:val="31"/>
        </w:numPr>
        <w:spacing w:line="360" w:lineRule="auto"/>
        <w:ind w:left="1134" w:hanging="425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sz w:val="22"/>
        </w:rPr>
        <w:t xml:space="preserve">Done </w:t>
      </w:r>
      <w:proofErr w:type="gramStart"/>
      <w:r>
        <w:rPr>
          <w:rFonts w:ascii="Times New Roman" w:hAnsi="Times New Roman" w:cs="Times New Roman"/>
          <w:sz w:val="22"/>
        </w:rPr>
        <w:t>an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r w:rsidR="00A52B91">
        <w:rPr>
          <w:rFonts w:ascii="Times New Roman" w:hAnsi="Times New Roman" w:cs="Times New Roman"/>
          <w:sz w:val="22"/>
        </w:rPr>
        <w:t>various assessment</w:t>
      </w:r>
      <w:r>
        <w:rPr>
          <w:rFonts w:ascii="Times New Roman" w:hAnsi="Times New Roman" w:cs="Times New Roman"/>
          <w:sz w:val="22"/>
        </w:rPr>
        <w:t xml:space="preserve"> in python</w:t>
      </w:r>
    </w:p>
    <w:p w14:paraId="3624E66F" w14:textId="77777777" w:rsidR="009947FE" w:rsidRPr="009947FE" w:rsidRDefault="009947FE" w:rsidP="00EC16F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</w:rPr>
      </w:pPr>
      <w:r w:rsidRPr="009947FE">
        <w:rPr>
          <w:rFonts w:ascii="Times New Roman" w:hAnsi="Times New Roman" w:cs="Times New Roman"/>
          <w:b/>
          <w:bCs/>
          <w:sz w:val="22"/>
        </w:rPr>
        <w:t xml:space="preserve">Major-Project:  </w:t>
      </w:r>
    </w:p>
    <w:p w14:paraId="40A90C7C" w14:textId="77777777" w:rsidR="009947FE" w:rsidRPr="009947FE" w:rsidRDefault="009947FE" w:rsidP="00EC16FE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2"/>
        </w:rPr>
      </w:pPr>
      <w:r w:rsidRPr="009947FE">
        <w:rPr>
          <w:rFonts w:ascii="Times New Roman" w:hAnsi="Times New Roman" w:cs="Times New Roman"/>
          <w:sz w:val="22"/>
        </w:rPr>
        <w:t>Title: Tascape 3D gaming</w:t>
      </w:r>
    </w:p>
    <w:p w14:paraId="3050DAEC" w14:textId="77777777" w:rsidR="009947FE" w:rsidRPr="009947FE" w:rsidRDefault="009947FE" w:rsidP="00EC16FE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2"/>
        </w:rPr>
      </w:pPr>
      <w:r w:rsidRPr="009947FE">
        <w:rPr>
          <w:rFonts w:ascii="Times New Roman" w:hAnsi="Times New Roman" w:cs="Times New Roman"/>
          <w:sz w:val="22"/>
        </w:rPr>
        <w:t>Software: Unity, 3Ds max</w:t>
      </w:r>
    </w:p>
    <w:p w14:paraId="1C1601A1" w14:textId="45AB1027" w:rsidR="00495F1F" w:rsidRDefault="00FB0FAF" w:rsidP="00FB0FA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Workshop Attended:</w:t>
      </w:r>
    </w:p>
    <w:p w14:paraId="4E9786A7" w14:textId="3F27D7CD" w:rsidR="00FB0FAF" w:rsidRPr="00FB0FAF" w:rsidRDefault="00FB0FAF" w:rsidP="00FB0FAF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 Automation and AI workshop </w:t>
      </w:r>
      <w:r w:rsidR="00D060BD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Nandha Engineering College </w:t>
      </w:r>
      <w:r w:rsidR="00AA6432">
        <w:rPr>
          <w:rFonts w:ascii="Times New Roman" w:hAnsi="Times New Roman" w:cs="Times New Roman"/>
          <w:sz w:val="24"/>
          <w:szCs w:val="24"/>
        </w:rPr>
        <w:t>(online</w:t>
      </w:r>
      <w:r w:rsidR="009947FE">
        <w:rPr>
          <w:rFonts w:ascii="Times New Roman" w:hAnsi="Times New Roman" w:cs="Times New Roman"/>
          <w:sz w:val="24"/>
          <w:szCs w:val="24"/>
        </w:rPr>
        <w:t xml:space="preserve"> webinar</w:t>
      </w:r>
      <w:r w:rsidR="00AA6432">
        <w:rPr>
          <w:rFonts w:ascii="Times New Roman" w:hAnsi="Times New Roman" w:cs="Times New Roman"/>
          <w:sz w:val="24"/>
          <w:szCs w:val="24"/>
        </w:rPr>
        <w:t>)</w:t>
      </w:r>
    </w:p>
    <w:p w14:paraId="0348428D" w14:textId="6A5B1E17" w:rsidR="00FB0FAF" w:rsidRPr="00AA6432" w:rsidRDefault="00F610DB" w:rsidP="00FB0FAF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64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6432">
        <w:rPr>
          <w:rFonts w:ascii="Times New Roman" w:hAnsi="Times New Roman" w:cs="Times New Roman"/>
          <w:sz w:val="24"/>
          <w:szCs w:val="24"/>
        </w:rPr>
        <w:t>future of AI and ML</w:t>
      </w:r>
      <w:r w:rsidR="009947FE">
        <w:rPr>
          <w:rFonts w:ascii="Times New Roman" w:hAnsi="Times New Roman" w:cs="Times New Roman"/>
          <w:sz w:val="24"/>
          <w:szCs w:val="24"/>
        </w:rPr>
        <w:t xml:space="preserve"> (online webinar)</w:t>
      </w:r>
    </w:p>
    <w:p w14:paraId="5E853632" w14:textId="15F3EE8B" w:rsidR="006367CB" w:rsidRPr="00FB0FAF" w:rsidRDefault="000B1FA4" w:rsidP="00FB0FA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1495944"/>
      <w:r w:rsidRPr="006367CB">
        <w:rPr>
          <w:rFonts w:ascii="Times New Roman" w:hAnsi="Times New Roman" w:cs="Times New Roman"/>
          <w:b/>
          <w:bCs/>
          <w:sz w:val="24"/>
          <w:szCs w:val="24"/>
        </w:rPr>
        <w:t>Certificates</w:t>
      </w:r>
      <w:bookmarkEnd w:id="0"/>
      <w:r w:rsidRPr="006367C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8E9AEA" w14:textId="0A54491B" w:rsidR="000B1FA4" w:rsidRPr="006367CB" w:rsidRDefault="000B1FA4" w:rsidP="00EC16FE">
      <w:pPr>
        <w:pStyle w:val="ListParagraph"/>
        <w:numPr>
          <w:ilvl w:val="0"/>
          <w:numId w:val="21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Participating in self-empowerment conference in Nandha engineering college, Erode</w:t>
      </w:r>
    </w:p>
    <w:p w14:paraId="08D9ECBC" w14:textId="7CFD9225" w:rsidR="000B1FA4" w:rsidRPr="006367CB" w:rsidRDefault="002617F2" w:rsidP="00EC16FE">
      <w:pPr>
        <w:pStyle w:val="ListParagraph"/>
        <w:numPr>
          <w:ilvl w:val="0"/>
          <w:numId w:val="21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 w:themeShade="BF"/>
          <w:sz w:val="24"/>
          <w:szCs w:val="24"/>
        </w:rPr>
      </w:pPr>
      <w:r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 </w:t>
      </w:r>
      <w:r w:rsidR="000B1FA4"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Attending IEEE conference in Surya engineering college, Erode</w:t>
      </w:r>
    </w:p>
    <w:p w14:paraId="2B5BA717" w14:textId="563F13AE" w:rsidR="000B1FA4" w:rsidRPr="006367CB" w:rsidRDefault="002617F2" w:rsidP="00EC16FE">
      <w:pPr>
        <w:pStyle w:val="ListParagraph"/>
        <w:numPr>
          <w:ilvl w:val="0"/>
          <w:numId w:val="21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 </w:t>
      </w:r>
      <w:r w:rsidR="002618DF"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O</w:t>
      </w:r>
      <w:r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rganizing</w:t>
      </w:r>
      <w:r w:rsidR="000B1FA4"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 state level cultural in our institution and get </w:t>
      </w:r>
      <w:proofErr w:type="gramStart"/>
      <w:r w:rsidR="000B1FA4"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certificates</w:t>
      </w:r>
      <w:proofErr w:type="gramEnd"/>
    </w:p>
    <w:p w14:paraId="406EEB7A" w14:textId="5144E45E" w:rsidR="0032763A" w:rsidRPr="006367CB" w:rsidRDefault="0032763A" w:rsidP="00B96A7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67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Personal Details:</w:t>
      </w:r>
    </w:p>
    <w:p w14:paraId="5AF9B8E6" w14:textId="63A79F23" w:rsidR="0032763A" w:rsidRPr="006367CB" w:rsidRDefault="0032763A" w:rsidP="001B199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 w:themeShade="BF"/>
          <w:sz w:val="24"/>
          <w:szCs w:val="24"/>
        </w:rPr>
      </w:pPr>
      <w:r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From</w:t>
      </w:r>
      <w:r w:rsidRPr="006367CB">
        <w:rPr>
          <w:rFonts w:ascii="Times New Roman" w:hAnsi="Times New Roman" w:cs="Times New Roman"/>
          <w:b/>
          <w:bCs/>
          <w:color w:val="000000" w:themeColor="text1" w:themeShade="BF"/>
          <w:sz w:val="24"/>
          <w:szCs w:val="24"/>
        </w:rPr>
        <w:t xml:space="preserve">: </w:t>
      </w:r>
      <w:r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Annur, Coimbatore</w:t>
      </w:r>
    </w:p>
    <w:p w14:paraId="7FE6DB7C" w14:textId="29BC527F" w:rsidR="0032763A" w:rsidRPr="006367CB" w:rsidRDefault="0032763A" w:rsidP="001B199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 w:themeShade="BF"/>
          <w:sz w:val="24"/>
          <w:szCs w:val="24"/>
        </w:rPr>
      </w:pPr>
      <w:r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Date of Birth: 05/11/2000</w:t>
      </w:r>
    </w:p>
    <w:p w14:paraId="38B591E7" w14:textId="2A09FB67" w:rsidR="0032763A" w:rsidRPr="006367CB" w:rsidRDefault="0032763A" w:rsidP="001B199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 w:themeShade="BF"/>
          <w:sz w:val="24"/>
          <w:szCs w:val="24"/>
        </w:rPr>
      </w:pPr>
      <w:r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Languages known: Tamil, English</w:t>
      </w:r>
    </w:p>
    <w:p w14:paraId="617A6EF2" w14:textId="5425DD24" w:rsidR="0032763A" w:rsidRPr="006367CB" w:rsidRDefault="0032763A" w:rsidP="001B199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 w:themeShade="BF"/>
          <w:sz w:val="24"/>
          <w:szCs w:val="24"/>
        </w:rPr>
      </w:pPr>
      <w:r w:rsidRPr="006367CB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Hobbies: Photoshop, Reading books</w:t>
      </w:r>
    </w:p>
    <w:sectPr w:rsidR="0032763A" w:rsidRPr="006367CB" w:rsidSect="005578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077" w:right="1077" w:bottom="1077" w:left="1077" w:header="454" w:footer="283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C4416" w14:textId="77777777" w:rsidR="002617DD" w:rsidRDefault="002617DD">
      <w:pPr>
        <w:spacing w:after="0" w:line="240" w:lineRule="auto"/>
      </w:pPr>
      <w:r>
        <w:separator/>
      </w:r>
    </w:p>
  </w:endnote>
  <w:endnote w:type="continuationSeparator" w:id="0">
    <w:p w14:paraId="413DF9A0" w14:textId="77777777" w:rsidR="002617DD" w:rsidRDefault="00261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928B" w14:textId="77777777" w:rsidR="00EC16FE" w:rsidRDefault="00EC16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BB560" w14:textId="77777777" w:rsidR="00347F65" w:rsidRDefault="00000000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A828CD" wp14:editId="2E32342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A3291F" w14:textId="77777777" w:rsidR="00347F65" w:rsidRDefault="00347F6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60A828CD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2BA3291F" w14:textId="77777777" w:rsidR="00347F65" w:rsidRDefault="00347F6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707F41E" wp14:editId="672CF9F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F7610C" w14:textId="77777777" w:rsidR="00347F65" w:rsidRDefault="00347F6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5707F41E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" stroked="f" strokeweight="2pt">
              <v:fill opacity="54484f"/>
              <v:textbox inset="2.53903mm,1.2695mm,2.53903mm,1.2695mm">
                <w:txbxContent>
                  <w:p w14:paraId="53F7610C" w14:textId="77777777" w:rsidR="00347F65" w:rsidRDefault="00347F6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37E551E" wp14:editId="6094385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A3DB8F" w14:textId="77777777" w:rsidR="00347F65" w:rsidRDefault="00347F6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437E551E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" stroked="f" strokeweight=".5pt">
              <v:stroke linestyle="thinThin"/>
              <v:textbox inset="2.53903mm,1.2695mm,2.53903mm,1.2695mm">
                <w:txbxContent>
                  <w:p w14:paraId="09A3DB8F" w14:textId="77777777" w:rsidR="00347F65" w:rsidRDefault="00347F6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1413BCA" wp14:editId="2E9F8F5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9374505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3DBD16" w14:textId="7C3FE4BD" w:rsidR="00347F65" w:rsidRDefault="0000000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CA5C03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DineshKumaR</w:t>
                              </w:r>
                              <w:proofErr w:type="spellEnd"/>
                              <w:r w:rsidR="00CA5C03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 B</w:t>
                              </w:r>
                            </w:sdtContent>
                          </w:sdt>
                          <w:r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13BCA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" filled="f" stroked="f" strokeweight="2pt">
              <v:textbox inset="0,0,0,0">
                <w:txbxContent>
                  <w:p w14:paraId="763DBD16" w14:textId="7C3FE4BD" w:rsidR="00347F65" w:rsidRDefault="0000000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roofErr w:type="spellStart"/>
                        <w:r w:rsidR="00CA5C03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DineshKumaR</w:t>
                        </w:r>
                        <w:proofErr w:type="spellEnd"/>
                        <w:r w:rsidR="00CA5C03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B</w:t>
                        </w:r>
                      </w:sdtContent>
                    </w:sdt>
                    <w:r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D2A1" w14:textId="77777777" w:rsidR="00F7207E" w:rsidRPr="0070414F" w:rsidRDefault="00D93B37" w:rsidP="00F7207E">
    <w:pPr>
      <w:spacing w:line="240" w:lineRule="auto"/>
      <w:rPr>
        <w:rFonts w:ascii="Times New Roman" w:hAnsi="Times New Roman" w:cs="Times New Roman"/>
        <w:sz w:val="22"/>
        <w:u w:val="single"/>
        <w:lang w:val="en-IN"/>
      </w:rPr>
    </w:pPr>
    <w:r w:rsidRPr="00D93B37">
      <w:rPr>
        <w:rFonts w:ascii="Times New Roman" w:hAnsi="Times New Roman" w:cs="Times New Roman"/>
        <w:sz w:val="24"/>
        <w:szCs w:val="24"/>
        <w:u w:val="single"/>
        <w:lang w:val="en-IN"/>
      </w:rPr>
      <w:t>Declaration:</w:t>
    </w:r>
  </w:p>
  <w:p w14:paraId="1EBC8C08" w14:textId="3CBBBCAF" w:rsidR="00D93B37" w:rsidRPr="0070414F" w:rsidRDefault="00D93B37" w:rsidP="008A2E61">
    <w:pPr>
      <w:spacing w:line="240" w:lineRule="auto"/>
      <w:ind w:firstLine="720"/>
      <w:jc w:val="both"/>
      <w:rPr>
        <w:rFonts w:ascii="Times New Roman" w:hAnsi="Times New Roman" w:cs="Times New Roman"/>
        <w:sz w:val="22"/>
        <w:u w:val="single"/>
        <w:lang w:val="en-IN"/>
      </w:rPr>
    </w:pPr>
    <w:r w:rsidRPr="0070414F">
      <w:rPr>
        <w:rFonts w:ascii="Times New Roman" w:hAnsi="Times New Roman" w:cs="Times New Roman"/>
        <w:color w:val="000000" w:themeColor="text1"/>
        <w:sz w:val="22"/>
      </w:rPr>
      <w:t xml:space="preserve">I hereby declare that the above information </w:t>
    </w:r>
    <w:r w:rsidR="0070414F" w:rsidRPr="0070414F">
      <w:rPr>
        <w:rFonts w:ascii="Times New Roman" w:hAnsi="Times New Roman" w:cs="Times New Roman"/>
        <w:color w:val="000000" w:themeColor="text1"/>
        <w:sz w:val="22"/>
      </w:rPr>
      <w:t>is</w:t>
    </w:r>
    <w:r w:rsidRPr="0070414F">
      <w:rPr>
        <w:rFonts w:ascii="Times New Roman" w:hAnsi="Times New Roman" w:cs="Times New Roman"/>
        <w:color w:val="000000" w:themeColor="text1"/>
        <w:sz w:val="22"/>
      </w:rPr>
      <w:t xml:space="preserve"> true and correct to the best of my knowledge and belief.</w:t>
    </w:r>
    <w:r w:rsidR="00F7207E" w:rsidRPr="0070414F">
      <w:rPr>
        <w:rFonts w:ascii="Times New Roman" w:hAnsi="Times New Roman" w:cs="Times New Roman"/>
        <w:sz w:val="22"/>
        <w:lang w:val="en-IN"/>
      </w:rPr>
      <w:tab/>
    </w:r>
  </w:p>
  <w:p w14:paraId="4E00D340" w14:textId="25823678" w:rsidR="00D93B37" w:rsidRPr="00F7207E" w:rsidRDefault="00D93B37" w:rsidP="00A15663">
    <w:pPr>
      <w:ind w:right="-546"/>
      <w:rPr>
        <w:rFonts w:ascii="Times New Roman" w:hAnsi="Times New Roman" w:cs="Times New Roman"/>
        <w:sz w:val="24"/>
        <w:szCs w:val="24"/>
        <w:lang w:val="en-IN"/>
      </w:rPr>
    </w:pPr>
    <w:r w:rsidRPr="0070414F">
      <w:rPr>
        <w:rFonts w:ascii="Times New Roman" w:hAnsi="Times New Roman" w:cs="Times New Roman"/>
        <w:sz w:val="22"/>
        <w:lang w:val="en-IN"/>
      </w:rPr>
      <w:t>Place:</w:t>
    </w:r>
    <w:r w:rsidR="00F7207E" w:rsidRPr="0070414F">
      <w:rPr>
        <w:rFonts w:ascii="Times New Roman" w:hAnsi="Times New Roman" w:cs="Times New Roman"/>
        <w:sz w:val="22"/>
        <w:lang w:val="en-IN"/>
      </w:rPr>
      <w:t xml:space="preserve"> Coimbatore              </w:t>
    </w:r>
    <w:r w:rsidR="00F7207E" w:rsidRPr="0070414F">
      <w:rPr>
        <w:rFonts w:ascii="Times New Roman" w:hAnsi="Times New Roman" w:cs="Times New Roman"/>
        <w:sz w:val="22"/>
        <w:lang w:val="en-IN"/>
      </w:rPr>
      <w:tab/>
    </w:r>
    <w:r w:rsidR="00F7207E" w:rsidRPr="0070414F">
      <w:rPr>
        <w:rFonts w:ascii="Times New Roman" w:hAnsi="Times New Roman" w:cs="Times New Roman"/>
        <w:sz w:val="22"/>
        <w:lang w:val="en-IN"/>
      </w:rPr>
      <w:tab/>
    </w:r>
    <w:r w:rsidR="00F7207E" w:rsidRPr="0070414F">
      <w:rPr>
        <w:rFonts w:ascii="Times New Roman" w:hAnsi="Times New Roman" w:cs="Times New Roman"/>
        <w:sz w:val="22"/>
        <w:lang w:val="en-IN"/>
      </w:rPr>
      <w:tab/>
    </w:r>
    <w:r w:rsidR="00F7207E" w:rsidRPr="0070414F">
      <w:rPr>
        <w:rFonts w:ascii="Times New Roman" w:hAnsi="Times New Roman" w:cs="Times New Roman"/>
        <w:sz w:val="22"/>
        <w:lang w:val="en-IN"/>
      </w:rPr>
      <w:tab/>
    </w:r>
    <w:r w:rsidR="00F7207E" w:rsidRPr="0070414F">
      <w:rPr>
        <w:rFonts w:ascii="Times New Roman" w:hAnsi="Times New Roman" w:cs="Times New Roman"/>
        <w:sz w:val="22"/>
        <w:lang w:val="en-IN"/>
      </w:rPr>
      <w:tab/>
    </w:r>
    <w:r w:rsidR="00F7207E" w:rsidRPr="0070414F">
      <w:rPr>
        <w:rFonts w:ascii="Times New Roman" w:hAnsi="Times New Roman" w:cs="Times New Roman"/>
        <w:sz w:val="22"/>
        <w:lang w:val="en-IN"/>
      </w:rPr>
      <w:tab/>
    </w:r>
    <w:r w:rsidR="00F7207E" w:rsidRPr="0070414F">
      <w:rPr>
        <w:rFonts w:ascii="Times New Roman" w:hAnsi="Times New Roman" w:cs="Times New Roman"/>
        <w:sz w:val="22"/>
        <w:lang w:val="en-IN"/>
      </w:rPr>
      <w:tab/>
    </w:r>
    <w:r w:rsidR="00F7207E" w:rsidRPr="0070414F">
      <w:rPr>
        <w:rFonts w:ascii="Times New Roman" w:hAnsi="Times New Roman" w:cs="Times New Roman"/>
        <w:sz w:val="22"/>
        <w:lang w:val="en-IN"/>
      </w:rPr>
      <w:tab/>
    </w:r>
    <w:r w:rsidR="00A15663">
      <w:rPr>
        <w:rFonts w:ascii="Times New Roman" w:hAnsi="Times New Roman" w:cs="Times New Roman"/>
        <w:sz w:val="22"/>
        <w:lang w:val="en-IN"/>
      </w:rPr>
      <w:tab/>
      <w:t xml:space="preserve">      </w:t>
    </w:r>
    <w:r w:rsidR="00FB0FAF" w:rsidRPr="0070414F">
      <w:rPr>
        <w:rFonts w:ascii="Times New Roman" w:hAnsi="Times New Roman" w:cs="Times New Roman"/>
        <w:sz w:val="22"/>
        <w:lang w:val="en-IN"/>
      </w:rPr>
      <w:t>Dinesh Kumar</w:t>
    </w:r>
    <w:r w:rsidR="00F7207E" w:rsidRPr="0070414F">
      <w:rPr>
        <w:rFonts w:ascii="Times New Roman" w:hAnsi="Times New Roman" w:cs="Times New Roman"/>
        <w:sz w:val="22"/>
        <w:lang w:val="en-I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60243" w14:textId="77777777" w:rsidR="002617DD" w:rsidRDefault="002617DD">
      <w:pPr>
        <w:spacing w:after="0" w:line="240" w:lineRule="auto"/>
      </w:pPr>
      <w:r>
        <w:separator/>
      </w:r>
    </w:p>
  </w:footnote>
  <w:footnote w:type="continuationSeparator" w:id="0">
    <w:p w14:paraId="0E4EEFC9" w14:textId="77777777" w:rsidR="002617DD" w:rsidRDefault="00261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B644F" w14:textId="77777777" w:rsidR="00EC16FE" w:rsidRDefault="00EC16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7CC9" w14:textId="77777777" w:rsidR="00EC16FE" w:rsidRDefault="00EC16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23936" w14:textId="57E0D782" w:rsidR="00717ECA" w:rsidRDefault="009947FE" w:rsidP="009B58FF">
    <w:pPr>
      <w:ind w:left="-851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71552" behindDoc="1" locked="0" layoutInCell="1" allowOverlap="1" wp14:anchorId="695EF29E" wp14:editId="7A547B0B">
          <wp:simplePos x="0" y="0"/>
          <wp:positionH relativeFrom="column">
            <wp:posOffset>6036109</wp:posOffset>
          </wp:positionH>
          <wp:positionV relativeFrom="paragraph">
            <wp:posOffset>-195714</wp:posOffset>
          </wp:positionV>
          <wp:extent cx="937895" cy="1217930"/>
          <wp:effectExtent l="0" t="0" r="0" b="1270"/>
          <wp:wrapTight wrapText="bothSides">
            <wp:wrapPolygon edited="0">
              <wp:start x="0" y="0"/>
              <wp:lineTo x="0" y="21285"/>
              <wp:lineTo x="21059" y="21285"/>
              <wp:lineTo x="21059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1217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5781E" w:rsidRPr="00717ECA">
      <w:rPr>
        <w:rFonts w:ascii="Times New Roman" w:hAnsi="Times New Roman" w:cs="Times New Roman"/>
        <w:noProof/>
        <w:color w:val="93A299" w:themeColor="accent1"/>
        <w:sz w:val="20"/>
        <w:szCs w:val="20"/>
        <w:lang w:eastAsia="ja-JP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BCCEC4" wp14:editId="73D3FFFF">
              <wp:simplePos x="0" y="0"/>
              <wp:positionH relativeFrom="margin">
                <wp:posOffset>-197939</wp:posOffset>
              </wp:positionH>
              <wp:positionV relativeFrom="topMargin">
                <wp:posOffset>187416</wp:posOffset>
              </wp:positionV>
              <wp:extent cx="6529070" cy="408709"/>
              <wp:effectExtent l="0" t="0" r="0" b="0"/>
              <wp:wrapNone/>
              <wp:docPr id="17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9070" cy="408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DD39FA" w14:textId="2C84D63F" w:rsidR="00717ECA" w:rsidRPr="00EC16FE" w:rsidRDefault="00EC16FE" w:rsidP="00EC16FE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EC16FE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B</w:t>
                          </w:r>
                          <w:r w:rsidRPr="00EC16FE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 w:rsidRPr="00EC16FE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 xml:space="preserve"> DINESHKUMAR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 xml:space="preserve"> B.E.</w:t>
                          </w:r>
                        </w:p>
                      </w:txbxContent>
                    </wps:txbx>
                    <wps:bodyPr vert="horz" lIns="91405" tIns="45703" rIns="91405" bIns="45703" rtlCol="0">
                      <a:noAutofit/>
                    </wps:bodyPr>
                  </wps:wsp>
                </a:graphicData>
              </a:graphic>
              <wp14:sizeRelH relativeFrom="margin">
                <wp14:pctWidth>102000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BCCEC4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0" type="#_x0000_t202" style="position:absolute;left:0;text-align:left;margin-left:-15.6pt;margin-top:14.75pt;width:514.1pt;height:32.2pt;z-index:251669504;visibility:visible;mso-wrap-style:square;mso-width-percent:102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2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" filled="f" stroked="f">
              <v:textbox inset="2.53903mm,1.2695mm,2.53903mm,1.2695mm">
                <w:txbxContent>
                  <w:p w14:paraId="74DD39FA" w14:textId="2C84D63F" w:rsidR="00717ECA" w:rsidRPr="00EC16FE" w:rsidRDefault="00EC16FE" w:rsidP="00EC16FE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EC16FE"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B</w:t>
                    </w:r>
                    <w:r w:rsidRPr="00EC16FE">
                      <w:rPr>
                        <w:b/>
                        <w:bCs/>
                        <w:sz w:val="32"/>
                        <w:szCs w:val="32"/>
                      </w:rPr>
                      <w:t>.</w:t>
                    </w:r>
                    <w:r w:rsidRPr="00EC16FE"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 xml:space="preserve"> DINESHKUMAR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 xml:space="preserve"> B.E.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EF688B6" w14:textId="0D3268B0" w:rsidR="000048B7" w:rsidRPr="006367CB" w:rsidRDefault="00CA5C03" w:rsidP="009B58FF">
    <w:pPr>
      <w:ind w:left="-851"/>
      <w:rPr>
        <w:rFonts w:ascii="Times New Roman" w:hAnsi="Times New Roman" w:cs="Times New Roman"/>
        <w:sz w:val="18"/>
        <w:szCs w:val="18"/>
      </w:rPr>
    </w:pPr>
    <w:r w:rsidRPr="006367CB">
      <w:rPr>
        <w:rFonts w:ascii="Times New Roman" w:hAnsi="Times New Roman" w:cs="Times New Roman"/>
        <w:sz w:val="18"/>
        <w:szCs w:val="18"/>
      </w:rPr>
      <w:t xml:space="preserve">        </w:t>
    </w:r>
    <w:r w:rsidR="00717ECA" w:rsidRPr="006367CB">
      <w:rPr>
        <w:rFonts w:ascii="Times New Roman" w:hAnsi="Times New Roman" w:cs="Times New Roman"/>
        <w:sz w:val="18"/>
        <w:szCs w:val="18"/>
      </w:rPr>
      <w:t xml:space="preserve">Mobile: 9095430605    Email: </w:t>
    </w:r>
    <w:hyperlink r:id="rId2" w:history="1">
      <w:r w:rsidR="0002060E" w:rsidRPr="006367CB">
        <w:rPr>
          <w:rStyle w:val="Hyperlink"/>
          <w:rFonts w:ascii="Times New Roman" w:hAnsi="Times New Roman" w:cs="Times New Roman"/>
          <w:sz w:val="18"/>
          <w:szCs w:val="18"/>
        </w:rPr>
        <w:t>kumardinesh02942@gmail.com</w:t>
      </w:r>
    </w:hyperlink>
    <w:r w:rsidR="0002060E" w:rsidRPr="006367CB">
      <w:rPr>
        <w:rFonts w:ascii="Times New Roman" w:hAnsi="Times New Roman" w:cs="Times New Roman"/>
        <w:sz w:val="18"/>
        <w:szCs w:val="18"/>
      </w:rPr>
      <w:t xml:space="preserve">     LinkedIn: </w:t>
    </w:r>
    <w:bookmarkStart w:id="1" w:name="_Hlk122774196"/>
    <w:bookmarkStart w:id="2" w:name="_Hlk122774197"/>
    <w:bookmarkStart w:id="3" w:name="_Hlk122775471"/>
    <w:bookmarkStart w:id="4" w:name="_Hlk122775472"/>
    <w:r w:rsidRPr="006367CB">
      <w:rPr>
        <w:rStyle w:val="vanity-namedomain"/>
        <w:rFonts w:ascii="Segoe UI" w:hAnsi="Segoe UI" w:cs="Segoe UI"/>
        <w:sz w:val="18"/>
        <w:szCs w:val="18"/>
        <w:bdr w:val="none" w:sz="0" w:space="0" w:color="auto" w:frame="1"/>
        <w:shd w:val="clear" w:color="auto" w:fill="FFFFFF"/>
      </w:rPr>
      <w:fldChar w:fldCharType="begin"/>
    </w:r>
    <w:r w:rsidRPr="006367CB">
      <w:rPr>
        <w:rStyle w:val="vanity-namedomain"/>
        <w:rFonts w:ascii="Segoe UI" w:hAnsi="Segoe UI" w:cs="Segoe UI"/>
        <w:sz w:val="18"/>
        <w:szCs w:val="18"/>
        <w:bdr w:val="none" w:sz="0" w:space="0" w:color="auto" w:frame="1"/>
        <w:shd w:val="clear" w:color="auto" w:fill="FFFFFF"/>
      </w:rPr>
      <w:instrText xml:space="preserve"> HYPERLINK "http://www.linkedin.com/in/</w:instrText>
    </w:r>
    <w:r w:rsidRPr="006367CB">
      <w:rPr>
        <w:rStyle w:val="break-words"/>
        <w:rFonts w:ascii="Segoe UI" w:hAnsi="Segoe UI" w:cs="Segoe UI"/>
        <w:sz w:val="18"/>
        <w:szCs w:val="18"/>
        <w:bdr w:val="none" w:sz="0" w:space="0" w:color="auto" w:frame="1"/>
        <w:shd w:val="clear" w:color="auto" w:fill="FFFFFF"/>
      </w:rPr>
      <w:instrText>dinesh-kumar-278464242</w:instrText>
    </w:r>
    <w:r w:rsidRPr="006367CB">
      <w:rPr>
        <w:rStyle w:val="vanity-namedomain"/>
        <w:rFonts w:ascii="Segoe UI" w:hAnsi="Segoe UI" w:cs="Segoe UI"/>
        <w:sz w:val="18"/>
        <w:szCs w:val="18"/>
        <w:bdr w:val="none" w:sz="0" w:space="0" w:color="auto" w:frame="1"/>
        <w:shd w:val="clear" w:color="auto" w:fill="FFFFFF"/>
      </w:rPr>
      <w:instrText xml:space="preserve">" </w:instrText>
    </w:r>
    <w:r w:rsidRPr="006367CB">
      <w:rPr>
        <w:rStyle w:val="vanity-namedomain"/>
        <w:rFonts w:ascii="Segoe UI" w:hAnsi="Segoe UI" w:cs="Segoe UI"/>
        <w:sz w:val="18"/>
        <w:szCs w:val="18"/>
        <w:bdr w:val="none" w:sz="0" w:space="0" w:color="auto" w:frame="1"/>
        <w:shd w:val="clear" w:color="auto" w:fill="FFFFFF"/>
      </w:rPr>
    </w:r>
    <w:r w:rsidRPr="006367CB">
      <w:rPr>
        <w:rStyle w:val="vanity-namedomain"/>
        <w:rFonts w:ascii="Segoe UI" w:hAnsi="Segoe UI" w:cs="Segoe UI"/>
        <w:sz w:val="18"/>
        <w:szCs w:val="18"/>
        <w:bdr w:val="none" w:sz="0" w:space="0" w:color="auto" w:frame="1"/>
        <w:shd w:val="clear" w:color="auto" w:fill="FFFFFF"/>
      </w:rPr>
      <w:fldChar w:fldCharType="separate"/>
    </w:r>
    <w:r w:rsidRPr="006367CB">
      <w:rPr>
        <w:rStyle w:val="Hyperlink"/>
        <w:rFonts w:ascii="Segoe UI" w:hAnsi="Segoe UI" w:cs="Segoe UI"/>
        <w:sz w:val="18"/>
        <w:szCs w:val="18"/>
        <w:bdr w:val="none" w:sz="0" w:space="0" w:color="auto" w:frame="1"/>
        <w:shd w:val="clear" w:color="auto" w:fill="FFFFFF"/>
      </w:rPr>
      <w:t>www.linkedin.com/in/dinesh-kumar-278464242</w:t>
    </w:r>
    <w:bookmarkEnd w:id="1"/>
    <w:bookmarkEnd w:id="2"/>
    <w:bookmarkEnd w:id="3"/>
    <w:bookmarkEnd w:id="4"/>
    <w:r w:rsidRPr="006367CB">
      <w:rPr>
        <w:rStyle w:val="vanity-namedomain"/>
        <w:rFonts w:ascii="Segoe UI" w:hAnsi="Segoe UI" w:cs="Segoe UI"/>
        <w:sz w:val="18"/>
        <w:szCs w:val="18"/>
        <w:bdr w:val="none" w:sz="0" w:space="0" w:color="auto" w:frame="1"/>
        <w:shd w:val="clear" w:color="auto" w:fill="FFFFFF"/>
      </w:rPr>
      <w:fldChar w:fldCharType="end"/>
    </w:r>
    <w:r w:rsidRPr="006367CB">
      <w:rPr>
        <w:rStyle w:val="break-words"/>
        <w:rFonts w:ascii="Segoe UI" w:hAnsi="Segoe UI" w:cs="Segoe UI"/>
        <w:sz w:val="18"/>
        <w:szCs w:val="18"/>
        <w:bdr w:val="none" w:sz="0" w:space="0" w:color="auto" w:frame="1"/>
        <w:shd w:val="clear" w:color="auto" w:fill="FFFFFF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DDE"/>
    <w:multiLevelType w:val="hybridMultilevel"/>
    <w:tmpl w:val="F1969A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0740"/>
    <w:multiLevelType w:val="hybridMultilevel"/>
    <w:tmpl w:val="13E00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F54FD"/>
    <w:multiLevelType w:val="hybridMultilevel"/>
    <w:tmpl w:val="858CEF20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83233F1"/>
    <w:multiLevelType w:val="hybridMultilevel"/>
    <w:tmpl w:val="CC243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D29C3"/>
    <w:multiLevelType w:val="hybridMultilevel"/>
    <w:tmpl w:val="D54C460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B471A5"/>
    <w:multiLevelType w:val="hybridMultilevel"/>
    <w:tmpl w:val="0AC69A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95C12"/>
    <w:multiLevelType w:val="hybridMultilevel"/>
    <w:tmpl w:val="ACCCBC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07EA5"/>
    <w:multiLevelType w:val="hybridMultilevel"/>
    <w:tmpl w:val="BAA855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524B2D"/>
    <w:multiLevelType w:val="hybridMultilevel"/>
    <w:tmpl w:val="52B8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67915"/>
    <w:multiLevelType w:val="hybridMultilevel"/>
    <w:tmpl w:val="B92EB82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C2C56"/>
    <w:multiLevelType w:val="hybridMultilevel"/>
    <w:tmpl w:val="6A1C473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800EF9"/>
    <w:multiLevelType w:val="hybridMultilevel"/>
    <w:tmpl w:val="0D8AD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8680A"/>
    <w:multiLevelType w:val="hybridMultilevel"/>
    <w:tmpl w:val="613E035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247D05"/>
    <w:multiLevelType w:val="hybridMultilevel"/>
    <w:tmpl w:val="D974DE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E7FF8"/>
    <w:multiLevelType w:val="hybridMultilevel"/>
    <w:tmpl w:val="4014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48AB"/>
    <w:multiLevelType w:val="hybridMultilevel"/>
    <w:tmpl w:val="1FB24F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D3B51"/>
    <w:multiLevelType w:val="hybridMultilevel"/>
    <w:tmpl w:val="CA84B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71E4E"/>
    <w:multiLevelType w:val="hybridMultilevel"/>
    <w:tmpl w:val="D56876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47055"/>
    <w:multiLevelType w:val="hybridMultilevel"/>
    <w:tmpl w:val="8DD83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B7F6D"/>
    <w:multiLevelType w:val="hybridMultilevel"/>
    <w:tmpl w:val="8C40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71EAA"/>
    <w:multiLevelType w:val="hybridMultilevel"/>
    <w:tmpl w:val="0A76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7789A"/>
    <w:multiLevelType w:val="hybridMultilevel"/>
    <w:tmpl w:val="9B4A1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11B1F"/>
    <w:multiLevelType w:val="hybridMultilevel"/>
    <w:tmpl w:val="73C6F0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E20A2"/>
    <w:multiLevelType w:val="hybridMultilevel"/>
    <w:tmpl w:val="5338FD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B15BC1"/>
    <w:multiLevelType w:val="hybridMultilevel"/>
    <w:tmpl w:val="69AA16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57687">
    <w:abstractNumId w:val="30"/>
  </w:num>
  <w:num w:numId="2" w16cid:durableId="363481354">
    <w:abstractNumId w:val="11"/>
  </w:num>
  <w:num w:numId="3" w16cid:durableId="1300458223">
    <w:abstractNumId w:val="15"/>
  </w:num>
  <w:num w:numId="4" w16cid:durableId="166798080">
    <w:abstractNumId w:val="1"/>
  </w:num>
  <w:num w:numId="5" w16cid:durableId="1657369710">
    <w:abstractNumId w:val="17"/>
  </w:num>
  <w:num w:numId="6" w16cid:durableId="659504248">
    <w:abstractNumId w:val="16"/>
  </w:num>
  <w:num w:numId="7" w16cid:durableId="67120024">
    <w:abstractNumId w:val="19"/>
  </w:num>
  <w:num w:numId="8" w16cid:durableId="613680422">
    <w:abstractNumId w:val="24"/>
  </w:num>
  <w:num w:numId="9" w16cid:durableId="139269955">
    <w:abstractNumId w:val="4"/>
  </w:num>
  <w:num w:numId="10" w16cid:durableId="965694965">
    <w:abstractNumId w:val="23"/>
  </w:num>
  <w:num w:numId="11" w16cid:durableId="264535851">
    <w:abstractNumId w:val="20"/>
  </w:num>
  <w:num w:numId="12" w16cid:durableId="220749379">
    <w:abstractNumId w:val="27"/>
  </w:num>
  <w:num w:numId="13" w16cid:durableId="424811777">
    <w:abstractNumId w:val="28"/>
  </w:num>
  <w:num w:numId="14" w16cid:durableId="2026593096">
    <w:abstractNumId w:val="7"/>
  </w:num>
  <w:num w:numId="15" w16cid:durableId="629435287">
    <w:abstractNumId w:val="10"/>
  </w:num>
  <w:num w:numId="16" w16cid:durableId="2035888038">
    <w:abstractNumId w:val="6"/>
  </w:num>
  <w:num w:numId="17" w16cid:durableId="726996897">
    <w:abstractNumId w:val="5"/>
  </w:num>
  <w:num w:numId="18" w16cid:durableId="2013794070">
    <w:abstractNumId w:val="22"/>
  </w:num>
  <w:num w:numId="19" w16cid:durableId="981616121">
    <w:abstractNumId w:val="9"/>
  </w:num>
  <w:num w:numId="20" w16cid:durableId="1049963087">
    <w:abstractNumId w:val="12"/>
  </w:num>
  <w:num w:numId="21" w16cid:durableId="32119904">
    <w:abstractNumId w:val="14"/>
  </w:num>
  <w:num w:numId="22" w16cid:durableId="1779064117">
    <w:abstractNumId w:val="25"/>
  </w:num>
  <w:num w:numId="23" w16cid:durableId="463155355">
    <w:abstractNumId w:val="18"/>
  </w:num>
  <w:num w:numId="24" w16cid:durableId="339819475">
    <w:abstractNumId w:val="21"/>
  </w:num>
  <w:num w:numId="25" w16cid:durableId="118040314">
    <w:abstractNumId w:val="26"/>
  </w:num>
  <w:num w:numId="26" w16cid:durableId="77866585">
    <w:abstractNumId w:val="3"/>
  </w:num>
  <w:num w:numId="27" w16cid:durableId="647251952">
    <w:abstractNumId w:val="29"/>
  </w:num>
  <w:num w:numId="28" w16cid:durableId="2130734879">
    <w:abstractNumId w:val="13"/>
  </w:num>
  <w:num w:numId="29" w16cid:durableId="1101603925">
    <w:abstractNumId w:val="2"/>
  </w:num>
  <w:num w:numId="30" w16cid:durableId="1141195803">
    <w:abstractNumId w:val="0"/>
  </w:num>
  <w:num w:numId="31" w16cid:durableId="14421458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00"/>
    <w:rsid w:val="000048B7"/>
    <w:rsid w:val="0002060E"/>
    <w:rsid w:val="00060E66"/>
    <w:rsid w:val="00084637"/>
    <w:rsid w:val="000B1FA4"/>
    <w:rsid w:val="000F2AF0"/>
    <w:rsid w:val="00113866"/>
    <w:rsid w:val="001B199A"/>
    <w:rsid w:val="00205887"/>
    <w:rsid w:val="00230327"/>
    <w:rsid w:val="002404AF"/>
    <w:rsid w:val="00255701"/>
    <w:rsid w:val="0025710F"/>
    <w:rsid w:val="002617DD"/>
    <w:rsid w:val="002617F2"/>
    <w:rsid w:val="002618DF"/>
    <w:rsid w:val="002855AC"/>
    <w:rsid w:val="00315556"/>
    <w:rsid w:val="0032763A"/>
    <w:rsid w:val="00347F65"/>
    <w:rsid w:val="00373723"/>
    <w:rsid w:val="00383B7C"/>
    <w:rsid w:val="003902C8"/>
    <w:rsid w:val="004124C1"/>
    <w:rsid w:val="00467742"/>
    <w:rsid w:val="00495F1F"/>
    <w:rsid w:val="0055387D"/>
    <w:rsid w:val="0055781E"/>
    <w:rsid w:val="00572BF4"/>
    <w:rsid w:val="005802BB"/>
    <w:rsid w:val="00620351"/>
    <w:rsid w:val="006367CB"/>
    <w:rsid w:val="006A6074"/>
    <w:rsid w:val="0070414F"/>
    <w:rsid w:val="007058CC"/>
    <w:rsid w:val="00717ECA"/>
    <w:rsid w:val="007848FC"/>
    <w:rsid w:val="007A3853"/>
    <w:rsid w:val="00815A3A"/>
    <w:rsid w:val="00896100"/>
    <w:rsid w:val="008A2E61"/>
    <w:rsid w:val="008C2BE3"/>
    <w:rsid w:val="008C569D"/>
    <w:rsid w:val="008D4B32"/>
    <w:rsid w:val="00911926"/>
    <w:rsid w:val="0096418A"/>
    <w:rsid w:val="00982D6A"/>
    <w:rsid w:val="009863C2"/>
    <w:rsid w:val="009947FE"/>
    <w:rsid w:val="009B58FF"/>
    <w:rsid w:val="00A15663"/>
    <w:rsid w:val="00A52B91"/>
    <w:rsid w:val="00A72C4D"/>
    <w:rsid w:val="00A73637"/>
    <w:rsid w:val="00A8519D"/>
    <w:rsid w:val="00A913E6"/>
    <w:rsid w:val="00A94ECB"/>
    <w:rsid w:val="00A97FFA"/>
    <w:rsid w:val="00AA6432"/>
    <w:rsid w:val="00AF20E7"/>
    <w:rsid w:val="00B16E7A"/>
    <w:rsid w:val="00B53D8C"/>
    <w:rsid w:val="00B96A76"/>
    <w:rsid w:val="00BE46D5"/>
    <w:rsid w:val="00C56776"/>
    <w:rsid w:val="00CA5C03"/>
    <w:rsid w:val="00CC2A22"/>
    <w:rsid w:val="00CD0C44"/>
    <w:rsid w:val="00CD4D34"/>
    <w:rsid w:val="00D060BD"/>
    <w:rsid w:val="00D136F9"/>
    <w:rsid w:val="00D209BB"/>
    <w:rsid w:val="00D71156"/>
    <w:rsid w:val="00D77D7A"/>
    <w:rsid w:val="00D93B37"/>
    <w:rsid w:val="00E33647"/>
    <w:rsid w:val="00E71196"/>
    <w:rsid w:val="00E81C93"/>
    <w:rsid w:val="00EA0B0D"/>
    <w:rsid w:val="00EB73B4"/>
    <w:rsid w:val="00EC16FE"/>
    <w:rsid w:val="00F610DB"/>
    <w:rsid w:val="00F7207E"/>
    <w:rsid w:val="00FB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84F45"/>
  <w15:docId w15:val="{C4255BC3-D31A-464E-B2F4-487FFCC2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D0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C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C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C44"/>
    <w:rPr>
      <w:b/>
      <w:bCs/>
      <w:sz w:val="20"/>
      <w:szCs w:val="20"/>
    </w:rPr>
  </w:style>
  <w:style w:type="table" w:styleId="PlainTable3">
    <w:name w:val="Plain Table 3"/>
    <w:basedOn w:val="TableNormal"/>
    <w:uiPriority w:val="42"/>
    <w:rsid w:val="00CD0C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0"/>
    <w:rsid w:val="00CD0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CD0C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5"/>
    <w:rsid w:val="00CD0C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4"/>
    <w:rsid w:val="00CD0C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C44"/>
    <w:rPr>
      <w:color w:val="CCCC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C44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D0C44"/>
  </w:style>
  <w:style w:type="character" w:customStyle="1" w:styleId="break-words">
    <w:name w:val="break-words"/>
    <w:basedOn w:val="DefaultParagraphFont"/>
    <w:rsid w:val="00CD0C44"/>
  </w:style>
  <w:style w:type="character" w:styleId="FollowedHyperlink">
    <w:name w:val="FollowedHyperlink"/>
    <w:basedOn w:val="DefaultParagraphFont"/>
    <w:uiPriority w:val="99"/>
    <w:semiHidden/>
    <w:unhideWhenUsed/>
    <w:rsid w:val="00EB73B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kumardinesh02942@gmail.com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9095430605</CompanyPhone>
  <CompanyFax/>
  <CompanyEmail>kumardinesh02942@gmail.com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0B9B1E-6E0A-4487-BA79-863BDD73B3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DINESHKUMAR B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DINESHKUMAR B</dc:title>
  <dc:creator>DineshKumaR B</dc:creator>
  <cp:lastModifiedBy>Dinesh Kumar</cp:lastModifiedBy>
  <cp:revision>2</cp:revision>
  <cp:lastPrinted>2022-12-27T04:07:00Z</cp:lastPrinted>
  <dcterms:created xsi:type="dcterms:W3CDTF">2023-08-25T12:41:00Z</dcterms:created>
  <dcterms:modified xsi:type="dcterms:W3CDTF">2023-08-25T12:41:00Z</dcterms:modified>
</cp:coreProperties>
</file>